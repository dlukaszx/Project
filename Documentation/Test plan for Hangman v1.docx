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778E" w14:textId="77777777" w:rsidR="00994D45" w:rsidRDefault="002E49FD">
      <w:r>
        <w:t>Test plan for Hangman v1.0.0</w:t>
      </w:r>
    </w:p>
    <w:p w14:paraId="550B778F" w14:textId="77777777" w:rsidR="00994D45" w:rsidRDefault="002E49FD">
      <w:r>
        <w:t>Test Case Definitions and Test Cases:</w:t>
      </w:r>
    </w:p>
    <w:p w14:paraId="550B7790" w14:textId="77777777" w:rsidR="00994D45" w:rsidRDefault="002E49FD">
      <w:pPr>
        <w:pStyle w:val="ListParagraph"/>
        <w:numPr>
          <w:ilvl w:val="0"/>
          <w:numId w:val="1"/>
        </w:numPr>
      </w:pPr>
      <w:r>
        <w:t>Check if app can be executed (PASS condition – application launches without any errors)</w:t>
      </w:r>
    </w:p>
    <w:p w14:paraId="550B7791" w14:textId="77777777" w:rsidR="00994D45" w:rsidRDefault="002E49FD">
      <w:pPr>
        <w:pStyle w:val="ListParagraph"/>
        <w:numPr>
          <w:ilvl w:val="1"/>
          <w:numId w:val="1"/>
        </w:numPr>
      </w:pPr>
      <w:r>
        <w:t>Command line Execution</w:t>
      </w:r>
    </w:p>
    <w:p w14:paraId="550B7792" w14:textId="77777777" w:rsidR="00994D45" w:rsidRDefault="002E49FD">
      <w:pPr>
        <w:pStyle w:val="ListParagraph"/>
        <w:numPr>
          <w:ilvl w:val="0"/>
          <w:numId w:val="1"/>
        </w:numPr>
      </w:pPr>
      <w:r>
        <w:t xml:space="preserve">Check if all game modes can be launched (PASS </w:t>
      </w:r>
      <w:r>
        <w:t>condition – selected game mode launches)</w:t>
      </w:r>
    </w:p>
    <w:p w14:paraId="550B7793" w14:textId="77777777" w:rsidR="00994D45" w:rsidRDefault="002E49FD">
      <w:pPr>
        <w:pStyle w:val="ListParagraph"/>
        <w:numPr>
          <w:ilvl w:val="1"/>
          <w:numId w:val="1"/>
        </w:numPr>
      </w:pPr>
      <w:r>
        <w:t>“word” input</w:t>
      </w:r>
    </w:p>
    <w:p w14:paraId="550B7794" w14:textId="77777777" w:rsidR="00994D45" w:rsidRDefault="002E49FD">
      <w:pPr>
        <w:pStyle w:val="ListParagraph"/>
        <w:numPr>
          <w:ilvl w:val="1"/>
          <w:numId w:val="1"/>
        </w:numPr>
      </w:pPr>
      <w:r>
        <w:t>“proverb” input</w:t>
      </w:r>
    </w:p>
    <w:p w14:paraId="550B7795" w14:textId="77777777" w:rsidR="00994D45" w:rsidRDefault="002E49FD">
      <w:pPr>
        <w:pStyle w:val="ListParagraph"/>
        <w:numPr>
          <w:ilvl w:val="1"/>
          <w:numId w:val="1"/>
        </w:numPr>
      </w:pPr>
      <w:r>
        <w:t>“WORD” input</w:t>
      </w:r>
    </w:p>
    <w:p w14:paraId="550B7796" w14:textId="77777777" w:rsidR="00994D45" w:rsidRDefault="002E49FD">
      <w:pPr>
        <w:pStyle w:val="ListParagraph"/>
        <w:numPr>
          <w:ilvl w:val="1"/>
          <w:numId w:val="1"/>
        </w:numPr>
      </w:pPr>
      <w:r>
        <w:t>“PROVERB” input</w:t>
      </w:r>
    </w:p>
    <w:p w14:paraId="550B7797" w14:textId="77777777" w:rsidR="00994D45" w:rsidRDefault="002E49FD">
      <w:pPr>
        <w:pStyle w:val="ListParagraph"/>
        <w:numPr>
          <w:ilvl w:val="0"/>
          <w:numId w:val="1"/>
        </w:numPr>
      </w:pPr>
      <w:r>
        <w:t xml:space="preserve">Negative scenario for game modes – check if there are no exceptions while entering not existing mode (PASS condition – information about wrong selected mode </w:t>
      </w:r>
      <w:r>
        <w:t>is displayed, user is asked to type proper mode)</w:t>
      </w:r>
    </w:p>
    <w:p w14:paraId="550B7798" w14:textId="77777777" w:rsidR="00994D45" w:rsidRDefault="002E49FD">
      <w:pPr>
        <w:pStyle w:val="ListParagraph"/>
        <w:numPr>
          <w:ilvl w:val="1"/>
          <w:numId w:val="1"/>
        </w:numPr>
      </w:pPr>
      <w:r>
        <w:t>Empty input</w:t>
      </w:r>
    </w:p>
    <w:p w14:paraId="550B7799" w14:textId="77777777" w:rsidR="00994D45" w:rsidRDefault="002E49FD">
      <w:pPr>
        <w:pStyle w:val="ListParagraph"/>
        <w:numPr>
          <w:ilvl w:val="1"/>
          <w:numId w:val="1"/>
        </w:numPr>
      </w:pPr>
      <w:r>
        <w:t>“wo” input</w:t>
      </w:r>
    </w:p>
    <w:p w14:paraId="550B779A" w14:textId="77777777" w:rsidR="00994D45" w:rsidRDefault="002E49FD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rd</w:t>
      </w:r>
      <w:proofErr w:type="spellEnd"/>
      <w:r>
        <w:t>” input</w:t>
      </w:r>
    </w:p>
    <w:p w14:paraId="550B779B" w14:textId="77777777" w:rsidR="00994D45" w:rsidRDefault="002E49FD">
      <w:pPr>
        <w:pStyle w:val="ListParagraph"/>
        <w:numPr>
          <w:ilvl w:val="1"/>
          <w:numId w:val="1"/>
        </w:numPr>
      </w:pPr>
      <w:proofErr w:type="gramStart"/>
      <w:r>
        <w:t>“ “</w:t>
      </w:r>
      <w:proofErr w:type="gramEnd"/>
      <w:r>
        <w:t xml:space="preserve"> input</w:t>
      </w:r>
    </w:p>
    <w:p w14:paraId="550B779C" w14:textId="77777777" w:rsidR="00994D45" w:rsidRDefault="002E49FD">
      <w:pPr>
        <w:pStyle w:val="ListParagraph"/>
        <w:numPr>
          <w:ilvl w:val="1"/>
          <w:numId w:val="1"/>
        </w:numPr>
      </w:pPr>
      <w:r>
        <w:t>“*” input</w:t>
      </w:r>
    </w:p>
    <w:p w14:paraId="550B779D" w14:textId="77777777" w:rsidR="00994D45" w:rsidRDefault="002E49FD">
      <w:pPr>
        <w:pStyle w:val="ListParagraph"/>
        <w:numPr>
          <w:ilvl w:val="0"/>
          <w:numId w:val="1"/>
        </w:numPr>
      </w:pPr>
      <w:r>
        <w:t>Check if letter guess is not case sensitive (PASS condition – both uppercase and lowercase letters are accepted)</w:t>
      </w:r>
    </w:p>
    <w:p w14:paraId="550B779E" w14:textId="77777777" w:rsidR="00994D45" w:rsidRDefault="002E49FD">
      <w:pPr>
        <w:pStyle w:val="ListParagraph"/>
        <w:numPr>
          <w:ilvl w:val="1"/>
          <w:numId w:val="1"/>
        </w:numPr>
      </w:pPr>
      <w:r>
        <w:t>Uppercase letter</w:t>
      </w:r>
    </w:p>
    <w:p w14:paraId="550B779F" w14:textId="77777777" w:rsidR="00994D45" w:rsidRDefault="002E49FD">
      <w:pPr>
        <w:pStyle w:val="ListParagraph"/>
        <w:numPr>
          <w:ilvl w:val="1"/>
          <w:numId w:val="1"/>
        </w:numPr>
      </w:pPr>
      <w:r>
        <w:t>Lowercase letter</w:t>
      </w:r>
    </w:p>
    <w:p w14:paraId="550B77A0" w14:textId="77777777" w:rsidR="00994D45" w:rsidRDefault="002E49FD">
      <w:pPr>
        <w:pStyle w:val="ListParagraph"/>
        <w:numPr>
          <w:ilvl w:val="0"/>
          <w:numId w:val="1"/>
        </w:numPr>
      </w:pPr>
      <w:r>
        <w:t xml:space="preserve">Negative scenario for letter guess – </w:t>
      </w:r>
      <w:proofErr w:type="gramStart"/>
      <w:r>
        <w:t>check</w:t>
      </w:r>
      <w:proofErr w:type="gramEnd"/>
      <w:r>
        <w:t xml:space="preserve"> if other characters than letters are not accepted by system (PASS condition – information about wrong input)</w:t>
      </w:r>
    </w:p>
    <w:p w14:paraId="550B77A1" w14:textId="77777777" w:rsidR="00994D45" w:rsidRDefault="002E49FD">
      <w:pPr>
        <w:pStyle w:val="ListParagraph"/>
        <w:numPr>
          <w:ilvl w:val="1"/>
          <w:numId w:val="1"/>
        </w:numPr>
      </w:pPr>
      <w:r>
        <w:t>“1” input (number check)</w:t>
      </w:r>
    </w:p>
    <w:p w14:paraId="550B77A2" w14:textId="77777777" w:rsidR="00994D45" w:rsidRDefault="002E49FD">
      <w:pPr>
        <w:pStyle w:val="ListParagraph"/>
        <w:numPr>
          <w:ilvl w:val="1"/>
          <w:numId w:val="1"/>
        </w:numPr>
      </w:pPr>
      <w:r>
        <w:t>“*” input (special character check)</w:t>
      </w:r>
    </w:p>
    <w:p w14:paraId="550B77A3" w14:textId="77777777" w:rsidR="00994D45" w:rsidRDefault="002E49FD">
      <w:pPr>
        <w:pStyle w:val="ListParagraph"/>
        <w:numPr>
          <w:ilvl w:val="1"/>
          <w:numId w:val="1"/>
        </w:numPr>
      </w:pPr>
      <w:r>
        <w:t>“aa” input (more than one letter check)</w:t>
      </w:r>
    </w:p>
    <w:p w14:paraId="550B77A4" w14:textId="77777777" w:rsidR="00994D45" w:rsidRDefault="002E49FD">
      <w:pPr>
        <w:pStyle w:val="ListParagraph"/>
        <w:numPr>
          <w:ilvl w:val="0"/>
          <w:numId w:val="1"/>
        </w:numPr>
      </w:pPr>
      <w:r>
        <w:t>ff</w:t>
      </w:r>
    </w:p>
    <w:sectPr w:rsidR="00994D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7792" w14:textId="77777777" w:rsidR="00000000" w:rsidRDefault="002E49FD">
      <w:pPr>
        <w:spacing w:after="0" w:line="240" w:lineRule="auto"/>
      </w:pPr>
      <w:r>
        <w:separator/>
      </w:r>
    </w:p>
  </w:endnote>
  <w:endnote w:type="continuationSeparator" w:id="0">
    <w:p w14:paraId="550B7794" w14:textId="77777777" w:rsidR="00000000" w:rsidRDefault="002E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778E" w14:textId="77777777" w:rsidR="00000000" w:rsidRDefault="002E49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0B7790" w14:textId="77777777" w:rsidR="00000000" w:rsidRDefault="002E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06F4"/>
    <w:multiLevelType w:val="multilevel"/>
    <w:tmpl w:val="CDF8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4D45"/>
    <w:rsid w:val="002E49FD"/>
    <w:rsid w:val="009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778E"/>
  <w15:docId w15:val="{64821BF4-2E9F-4335-966F-4571C377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Skierkowski, PiotrX</dc:creator>
  <dc:description/>
  <cp:lastModifiedBy>Skierkowski, PiotrX</cp:lastModifiedBy>
  <cp:revision>2</cp:revision>
  <dcterms:created xsi:type="dcterms:W3CDTF">2022-04-25T14:23:00Z</dcterms:created>
  <dcterms:modified xsi:type="dcterms:W3CDTF">2022-04-25T14:23:00Z</dcterms:modified>
</cp:coreProperties>
</file>